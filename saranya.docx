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72" w:rsidRPr="00CD2265" w:rsidRDefault="00F8164E" w:rsidP="00F8164E">
      <w:pPr>
        <w:pStyle w:val="Name"/>
      </w:pPr>
      <w:r>
        <w:t>j.saranya</w:t>
      </w:r>
    </w:p>
    <w:p w:rsidR="001F6572" w:rsidRPr="00F8164E" w:rsidRDefault="00F8164E" w:rsidP="00F8164E">
      <w:pPr>
        <w:pStyle w:val="Name"/>
        <w:rPr>
          <w:sz w:val="24"/>
          <w:szCs w:val="24"/>
        </w:rPr>
      </w:pPr>
      <w:r>
        <w:rPr>
          <w:sz w:val="20"/>
        </w:rPr>
        <w:t>15,mariyamman kovil  street,chinnakattusagai,subramaniyapuram post,cuddalore</w:t>
      </w:r>
    </w:p>
    <w:p w:rsidR="00EC24B5" w:rsidRDefault="00EC24B5">
      <w:pPr>
        <w:pStyle w:val="ContactInfo"/>
        <w:rPr>
          <w:color w:val="000000" w:themeColor="text1"/>
        </w:rPr>
      </w:pPr>
    </w:p>
    <w:p w:rsidR="00EC24B5" w:rsidRDefault="00F8164E">
      <w:pPr>
        <w:pStyle w:val="ContactInf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Mobile: 6369061185</w:t>
      </w:r>
    </w:p>
    <w:p w:rsidR="00FE14E8" w:rsidRPr="00FE14E8" w:rsidRDefault="00F8164E">
      <w:pPr>
        <w:pStyle w:val="ContactInf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E-mail: saranyajayabalan2004@gmail.com</w:t>
      </w:r>
    </w:p>
    <w:sdt>
      <w:sdtPr>
        <w:rPr>
          <w:color w:val="000000" w:themeColor="text1"/>
        </w:rPr>
        <w:id w:val="-1179423465"/>
        <w:placeholder>
          <w:docPart w:val="86D7624B001388458309BF2A621E1F78"/>
        </w:placeholder>
        <w:temporary/>
        <w:showingPlcHdr/>
      </w:sdtPr>
      <w:sdtContent>
        <w:p w:rsidR="001F6572" w:rsidRPr="0067603D" w:rsidRDefault="00DF4FB3">
          <w:pPr>
            <w:pStyle w:val="Heading1"/>
            <w:rPr>
              <w:color w:val="000000" w:themeColor="text1"/>
            </w:rPr>
          </w:pPr>
          <w:r w:rsidRPr="008E4198">
            <w:rPr>
              <w:color w:val="000000" w:themeColor="text1"/>
              <w:sz w:val="28"/>
              <w:szCs w:val="28"/>
            </w:rPr>
            <w:t>Objective</w:t>
          </w:r>
        </w:p>
      </w:sdtContent>
    </w:sdt>
    <w:p w:rsidR="001F6572" w:rsidRPr="00CD2265" w:rsidRDefault="005D6E6D">
      <w:pPr>
        <w:rPr>
          <w:color w:val="000000" w:themeColor="text1"/>
          <w:sz w:val="24"/>
          <w:szCs w:val="24"/>
        </w:rPr>
      </w:pPr>
      <w:r w:rsidRPr="00CD2265">
        <w:rPr>
          <w:color w:val="000000" w:themeColor="text1"/>
          <w:sz w:val="24"/>
          <w:szCs w:val="24"/>
        </w:rPr>
        <w:t xml:space="preserve">To seek an opportunity organization and venture to be a part ofits growth through innovative and dedicated approach to the challenges and thereby upgrade </w:t>
      </w:r>
      <w:r w:rsidR="00177765" w:rsidRPr="00CD2265">
        <w:rPr>
          <w:color w:val="000000" w:themeColor="text1"/>
          <w:sz w:val="24"/>
          <w:szCs w:val="24"/>
        </w:rPr>
        <w:t xml:space="preserve">my skills. </w:t>
      </w:r>
    </w:p>
    <w:sdt>
      <w:sdtPr>
        <w:rPr>
          <w:color w:val="000000" w:themeColor="text1"/>
        </w:rPr>
        <w:id w:val="1728489637"/>
        <w:placeholder>
          <w:docPart w:val="2BE32EBF0B21DB4D9CBAF815EDEEF982"/>
        </w:placeholder>
        <w:temporary/>
        <w:showingPlcHdr/>
      </w:sdtPr>
      <w:sdtContent>
        <w:p w:rsidR="001F6572" w:rsidRPr="0067603D" w:rsidRDefault="00DF4FB3">
          <w:pPr>
            <w:pStyle w:val="Heading1"/>
            <w:rPr>
              <w:color w:val="000000" w:themeColor="text1"/>
            </w:rPr>
          </w:pPr>
          <w:r w:rsidRPr="008E4198">
            <w:rPr>
              <w:color w:val="000000" w:themeColor="text1"/>
              <w:sz w:val="28"/>
              <w:szCs w:val="28"/>
            </w:rPr>
            <w:t>Experience</w:t>
          </w:r>
        </w:p>
      </w:sdtContent>
    </w:sdt>
    <w:p w:rsidR="001F6572" w:rsidRPr="00CD2265" w:rsidRDefault="00C90A9A" w:rsidP="00C90A9A">
      <w:pPr>
        <w:pStyle w:val="ListBullet"/>
        <w:numPr>
          <w:ilvl w:val="0"/>
          <w:numId w:val="0"/>
        </w:numPr>
        <w:ind w:left="216"/>
        <w:rPr>
          <w:color w:val="000000" w:themeColor="text1"/>
          <w:sz w:val="24"/>
          <w:szCs w:val="24"/>
        </w:rPr>
      </w:pPr>
      <w:r w:rsidRPr="00CD2265">
        <w:rPr>
          <w:color w:val="000000" w:themeColor="text1"/>
          <w:sz w:val="24"/>
          <w:szCs w:val="24"/>
        </w:rPr>
        <w:t xml:space="preserve">Fresher </w:t>
      </w:r>
    </w:p>
    <w:p w:rsidR="001F6572" w:rsidRPr="008E4198" w:rsidRDefault="00F95F0A">
      <w:pPr>
        <w:pStyle w:val="Heading1"/>
        <w:rPr>
          <w:color w:val="000000" w:themeColor="text1"/>
          <w:sz w:val="28"/>
          <w:szCs w:val="28"/>
        </w:rPr>
      </w:pPr>
      <w:r w:rsidRPr="008E4198">
        <w:rPr>
          <w:color w:val="000000" w:themeColor="text1"/>
          <w:sz w:val="28"/>
          <w:szCs w:val="28"/>
        </w:rPr>
        <w:t xml:space="preserve">Academic </w:t>
      </w:r>
      <w:r w:rsidR="007B0F9A" w:rsidRPr="008E4198">
        <w:rPr>
          <w:color w:val="000000" w:themeColor="text1"/>
          <w:sz w:val="28"/>
          <w:szCs w:val="28"/>
        </w:rPr>
        <w:t xml:space="preserve">Profile </w:t>
      </w:r>
    </w:p>
    <w:tbl>
      <w:tblPr>
        <w:tblStyle w:val="TableGrid"/>
        <w:tblW w:w="0" w:type="auto"/>
        <w:tblLook w:val="04A0"/>
      </w:tblPr>
      <w:tblGrid>
        <w:gridCol w:w="1052"/>
        <w:gridCol w:w="1845"/>
        <w:gridCol w:w="4197"/>
        <w:gridCol w:w="962"/>
        <w:gridCol w:w="1201"/>
      </w:tblGrid>
      <w:tr w:rsidR="0067603D" w:rsidRPr="0067603D" w:rsidTr="00533447">
        <w:tc>
          <w:tcPr>
            <w:tcW w:w="796" w:type="dxa"/>
          </w:tcPr>
          <w:p w:rsidR="00380EAE" w:rsidRPr="0067603D" w:rsidRDefault="00380EAE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Degree/ course </w:t>
            </w:r>
          </w:p>
        </w:tc>
        <w:tc>
          <w:tcPr>
            <w:tcW w:w="797" w:type="dxa"/>
          </w:tcPr>
          <w:p w:rsidR="00380EAE" w:rsidRPr="0067603D" w:rsidRDefault="008C533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Institute </w:t>
            </w:r>
          </w:p>
        </w:tc>
        <w:tc>
          <w:tcPr>
            <w:tcW w:w="796" w:type="dxa"/>
          </w:tcPr>
          <w:p w:rsidR="00380EAE" w:rsidRPr="0067603D" w:rsidRDefault="008C533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University/ Board </w:t>
            </w:r>
          </w:p>
        </w:tc>
        <w:tc>
          <w:tcPr>
            <w:tcW w:w="797" w:type="dxa"/>
          </w:tcPr>
          <w:p w:rsidR="00380EAE" w:rsidRPr="0067603D" w:rsidRDefault="008C533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Year of passing </w:t>
            </w:r>
          </w:p>
        </w:tc>
        <w:tc>
          <w:tcPr>
            <w:tcW w:w="797" w:type="dxa"/>
          </w:tcPr>
          <w:p w:rsidR="00380EAE" w:rsidRPr="0067603D" w:rsidRDefault="008C533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Percentage </w:t>
            </w:r>
          </w:p>
        </w:tc>
      </w:tr>
      <w:tr w:rsidR="0067603D" w:rsidRPr="0067603D" w:rsidTr="00533447">
        <w:tc>
          <w:tcPr>
            <w:tcW w:w="796" w:type="dxa"/>
          </w:tcPr>
          <w:p w:rsidR="00380EAE" w:rsidRPr="0067603D" w:rsidRDefault="00F8164E" w:rsidP="00F8164E">
            <w:r>
              <w:t>B.sc.,( computer science</w:t>
            </w:r>
            <w:r w:rsidR="000C7DF0" w:rsidRPr="0067603D">
              <w:t>)</w:t>
            </w:r>
          </w:p>
        </w:tc>
        <w:tc>
          <w:tcPr>
            <w:tcW w:w="797" w:type="dxa"/>
          </w:tcPr>
          <w:p w:rsidR="00380EAE" w:rsidRPr="0067603D" w:rsidRDefault="00671E9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Immaculate college </w:t>
            </w:r>
            <w:r w:rsidR="00795B1F" w:rsidRPr="0067603D">
              <w:rPr>
                <w:color w:val="000000" w:themeColor="text1"/>
              </w:rPr>
              <w:t xml:space="preserve">for women, Cuddalore. </w:t>
            </w:r>
          </w:p>
        </w:tc>
        <w:tc>
          <w:tcPr>
            <w:tcW w:w="796" w:type="dxa"/>
          </w:tcPr>
          <w:p w:rsidR="00380EAE" w:rsidRPr="00F8164E" w:rsidRDefault="00F8164E" w:rsidP="00F8164E">
            <w:pPr>
              <w:pStyle w:val="ContactInfo"/>
            </w:pPr>
            <w:r>
              <w:t>Annamalai university</w:t>
            </w:r>
          </w:p>
        </w:tc>
        <w:tc>
          <w:tcPr>
            <w:tcW w:w="797" w:type="dxa"/>
          </w:tcPr>
          <w:p w:rsidR="00380EAE" w:rsidRPr="0067603D" w:rsidRDefault="00F8164E" w:rsidP="00F95F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studying</w:t>
            </w:r>
          </w:p>
        </w:tc>
        <w:tc>
          <w:tcPr>
            <w:tcW w:w="797" w:type="dxa"/>
          </w:tcPr>
          <w:p w:rsidR="00380EAE" w:rsidRPr="0067603D" w:rsidRDefault="00E97C2D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Upto 5</w:t>
            </w:r>
            <w:r w:rsidRPr="0067603D">
              <w:rPr>
                <w:color w:val="000000" w:themeColor="text1"/>
                <w:vertAlign w:val="superscript"/>
              </w:rPr>
              <w:t>th</w:t>
            </w:r>
            <w:r w:rsidRPr="0067603D">
              <w:rPr>
                <w:color w:val="000000" w:themeColor="text1"/>
              </w:rPr>
              <w:t>sem</w:t>
            </w:r>
          </w:p>
          <w:p w:rsidR="00E97C2D" w:rsidRPr="0067603D" w:rsidRDefault="00F8164E" w:rsidP="00F95F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67603D" w:rsidRPr="0067603D" w:rsidTr="00533447">
        <w:tc>
          <w:tcPr>
            <w:tcW w:w="796" w:type="dxa"/>
          </w:tcPr>
          <w:p w:rsidR="00380EAE" w:rsidRPr="0067603D" w:rsidRDefault="00671E9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HSC </w:t>
            </w:r>
          </w:p>
        </w:tc>
        <w:tc>
          <w:tcPr>
            <w:tcW w:w="797" w:type="dxa"/>
          </w:tcPr>
          <w:p w:rsidR="00380EAE" w:rsidRPr="0067603D" w:rsidRDefault="007B0F9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Girls Christian higher secondary school, melpattampakkam</w:t>
            </w:r>
          </w:p>
        </w:tc>
        <w:tc>
          <w:tcPr>
            <w:tcW w:w="796" w:type="dxa"/>
          </w:tcPr>
          <w:p w:rsidR="00380EAE" w:rsidRPr="0067603D" w:rsidRDefault="00C7619C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State board </w:t>
            </w:r>
          </w:p>
        </w:tc>
        <w:tc>
          <w:tcPr>
            <w:tcW w:w="797" w:type="dxa"/>
          </w:tcPr>
          <w:p w:rsidR="00380EAE" w:rsidRPr="0067603D" w:rsidRDefault="00F8164E" w:rsidP="00F95F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  <w:tc>
          <w:tcPr>
            <w:tcW w:w="797" w:type="dxa"/>
          </w:tcPr>
          <w:p w:rsidR="00380EAE" w:rsidRPr="0067603D" w:rsidRDefault="00542986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66%</w:t>
            </w:r>
          </w:p>
        </w:tc>
      </w:tr>
      <w:tr w:rsidR="00380EAE" w:rsidRPr="0067603D" w:rsidTr="00533447">
        <w:tc>
          <w:tcPr>
            <w:tcW w:w="796" w:type="dxa"/>
          </w:tcPr>
          <w:p w:rsidR="00380EAE" w:rsidRPr="0067603D" w:rsidRDefault="00671E9A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S.S.L.C</w:t>
            </w:r>
          </w:p>
        </w:tc>
        <w:tc>
          <w:tcPr>
            <w:tcW w:w="797" w:type="dxa"/>
          </w:tcPr>
          <w:p w:rsidR="00380EAE" w:rsidRPr="0067603D" w:rsidRDefault="00C7619C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Girls Christian higher secondary school, melpattampakkam</w:t>
            </w:r>
          </w:p>
        </w:tc>
        <w:tc>
          <w:tcPr>
            <w:tcW w:w="796" w:type="dxa"/>
          </w:tcPr>
          <w:p w:rsidR="00380EAE" w:rsidRPr="0067603D" w:rsidRDefault="00C7619C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 xml:space="preserve">State board </w:t>
            </w:r>
          </w:p>
        </w:tc>
        <w:tc>
          <w:tcPr>
            <w:tcW w:w="797" w:type="dxa"/>
          </w:tcPr>
          <w:p w:rsidR="00380EAE" w:rsidRPr="0067603D" w:rsidRDefault="00F8164E" w:rsidP="00F95F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97" w:type="dxa"/>
          </w:tcPr>
          <w:p w:rsidR="00380EAE" w:rsidRPr="0067603D" w:rsidRDefault="00542986" w:rsidP="00F95F0A">
            <w:pPr>
              <w:rPr>
                <w:color w:val="000000" w:themeColor="text1"/>
              </w:rPr>
            </w:pPr>
            <w:r w:rsidRPr="0067603D">
              <w:rPr>
                <w:color w:val="000000" w:themeColor="text1"/>
              </w:rPr>
              <w:t>85%</w:t>
            </w:r>
          </w:p>
        </w:tc>
      </w:tr>
    </w:tbl>
    <w:p w:rsidR="00F95F0A" w:rsidRPr="0067603D" w:rsidRDefault="00F95F0A" w:rsidP="00F95F0A">
      <w:pPr>
        <w:rPr>
          <w:color w:val="000000" w:themeColor="text1"/>
        </w:rPr>
      </w:pPr>
    </w:p>
    <w:p w:rsidR="00253508" w:rsidRPr="008E4198" w:rsidRDefault="00253508">
      <w:pPr>
        <w:pStyle w:val="Heading1"/>
        <w:rPr>
          <w:color w:val="000000" w:themeColor="text1"/>
          <w:sz w:val="28"/>
          <w:szCs w:val="28"/>
        </w:rPr>
      </w:pPr>
      <w:r w:rsidRPr="008E4198">
        <w:rPr>
          <w:sz w:val="28"/>
          <w:szCs w:val="28"/>
        </w:rPr>
        <w:t>ST</w:t>
      </w:r>
      <w:r w:rsidRPr="008E4198">
        <w:rPr>
          <w:color w:val="000000" w:themeColor="text1"/>
          <w:sz w:val="28"/>
          <w:szCs w:val="28"/>
        </w:rPr>
        <w:t>RENGTH</w:t>
      </w:r>
    </w:p>
    <w:p w:rsidR="00253508" w:rsidRPr="003D7AE3" w:rsidRDefault="00253508" w:rsidP="0025350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 xml:space="preserve">Sincere and hard working. </w:t>
      </w:r>
    </w:p>
    <w:p w:rsidR="00253508" w:rsidRPr="003D7AE3" w:rsidRDefault="00253508" w:rsidP="0025350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 xml:space="preserve">Good communication skills. </w:t>
      </w:r>
    </w:p>
    <w:p w:rsidR="00412AAE" w:rsidRPr="003D7AE3" w:rsidRDefault="00253508" w:rsidP="0025350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 xml:space="preserve">Positive thinking. </w:t>
      </w:r>
    </w:p>
    <w:p w:rsidR="008A243F" w:rsidRPr="00E17169" w:rsidRDefault="00614D0B" w:rsidP="008A243F">
      <w:pPr>
        <w:pStyle w:val="Heading1"/>
        <w:rPr>
          <w:sz w:val="28"/>
          <w:szCs w:val="28"/>
        </w:rPr>
      </w:pPr>
      <w:r w:rsidRPr="00E17169">
        <w:rPr>
          <w:sz w:val="28"/>
          <w:szCs w:val="28"/>
        </w:rPr>
        <w:t xml:space="preserve">Technical </w:t>
      </w:r>
      <w:r w:rsidR="00AA79CE" w:rsidRPr="00E17169">
        <w:rPr>
          <w:sz w:val="28"/>
          <w:szCs w:val="28"/>
        </w:rPr>
        <w:t>qualification</w:t>
      </w:r>
    </w:p>
    <w:p w:rsidR="00FB68EC" w:rsidRPr="003D7AE3" w:rsidRDefault="00AA79CE" w:rsidP="00AA79CE">
      <w:pPr>
        <w:rPr>
          <w:b/>
          <w:bCs/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 xml:space="preserve">Basic computer knowledge </w:t>
      </w:r>
    </w:p>
    <w:p w:rsidR="005E1ADA" w:rsidRPr="00E17169" w:rsidRDefault="00671FF0" w:rsidP="00671FF0">
      <w:pPr>
        <w:pStyle w:val="Heading1"/>
        <w:rPr>
          <w:sz w:val="28"/>
          <w:szCs w:val="28"/>
        </w:rPr>
      </w:pPr>
      <w:r w:rsidRPr="00E17169">
        <w:rPr>
          <w:sz w:val="28"/>
          <w:szCs w:val="28"/>
        </w:rPr>
        <w:t xml:space="preserve">HOBBIES </w:t>
      </w:r>
    </w:p>
    <w:p w:rsidR="00671FF0" w:rsidRPr="003D7AE3" w:rsidRDefault="00D716AE" w:rsidP="00671FF0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>Books reading</w:t>
      </w:r>
    </w:p>
    <w:p w:rsidR="00D716AE" w:rsidRPr="003D7AE3" w:rsidRDefault="00D716AE" w:rsidP="00671FF0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>Story writing</w:t>
      </w:r>
    </w:p>
    <w:p w:rsidR="00D716AE" w:rsidRPr="003D7AE3" w:rsidRDefault="00D716AE" w:rsidP="00671FF0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3D7AE3">
        <w:rPr>
          <w:color w:val="000000" w:themeColor="text1"/>
          <w:sz w:val="24"/>
          <w:szCs w:val="24"/>
        </w:rPr>
        <w:t>Sports</w:t>
      </w:r>
    </w:p>
    <w:p w:rsidR="00D716AE" w:rsidRPr="00E17169" w:rsidRDefault="00F80325" w:rsidP="00D716AE">
      <w:pPr>
        <w:pStyle w:val="Heading1"/>
        <w:rPr>
          <w:sz w:val="28"/>
          <w:szCs w:val="28"/>
        </w:rPr>
      </w:pPr>
      <w:r w:rsidRPr="00E17169">
        <w:rPr>
          <w:sz w:val="28"/>
          <w:szCs w:val="28"/>
        </w:rPr>
        <w:t>Personal profile</w:t>
      </w:r>
    </w:p>
    <w:p w:rsidR="00E209A4" w:rsidRDefault="00262E56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Name: </w:t>
      </w:r>
      <w:r w:rsidR="00F8164E">
        <w:rPr>
          <w:b/>
          <w:bCs/>
          <w:color w:val="000000" w:themeColor="text1"/>
        </w:rPr>
        <w:t>j.saranya</w:t>
      </w:r>
    </w:p>
    <w:p w:rsidR="00E209A4" w:rsidRDefault="009C5142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Father’s name: </w:t>
      </w:r>
      <w:r w:rsidR="00F8164E">
        <w:rPr>
          <w:b/>
          <w:bCs/>
          <w:color w:val="000000" w:themeColor="text1"/>
        </w:rPr>
        <w:t>s. jayabalan</w:t>
      </w:r>
    </w:p>
    <w:p w:rsidR="00DA0671" w:rsidRDefault="00F8164E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 of birth: 03.08.2004</w:t>
      </w:r>
    </w:p>
    <w:p w:rsidR="00DA0671" w:rsidRDefault="00586C00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Gender: Female</w:t>
      </w:r>
    </w:p>
    <w:p w:rsidR="00586C00" w:rsidRDefault="00586C00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Nationality: Indian</w:t>
      </w:r>
    </w:p>
    <w:p w:rsidR="00586C00" w:rsidRDefault="002F6C6C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Religion: Hindu</w:t>
      </w:r>
    </w:p>
    <w:p w:rsidR="002F6C6C" w:rsidRDefault="002F6C6C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Marital status: Unmarried </w:t>
      </w:r>
    </w:p>
    <w:p w:rsidR="002F6C6C" w:rsidRDefault="00157410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Mother tongue: tamil</w:t>
      </w:r>
    </w:p>
    <w:p w:rsidR="0067603D" w:rsidRDefault="00157410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Languages known: tamil, </w:t>
      </w:r>
      <w:r w:rsidR="0067603D">
        <w:rPr>
          <w:b/>
          <w:bCs/>
          <w:color w:val="000000" w:themeColor="text1"/>
        </w:rPr>
        <w:t>English</w:t>
      </w:r>
    </w:p>
    <w:p w:rsidR="0067603D" w:rsidRDefault="00E17169" w:rsidP="0067603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F351C8" w:rsidRDefault="00943551" w:rsidP="00262E5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hereby declare that the </w:t>
      </w:r>
      <w:r w:rsidR="00EF081F">
        <w:rPr>
          <w:b/>
          <w:bCs/>
          <w:color w:val="000000" w:themeColor="text1"/>
        </w:rPr>
        <w:t xml:space="preserve">above mentioned information furnished by me is correct upto my knowledge </w:t>
      </w:r>
      <w:r w:rsidR="00C242D9">
        <w:rPr>
          <w:b/>
          <w:bCs/>
          <w:color w:val="000000" w:themeColor="text1"/>
        </w:rPr>
        <w:t>and I bear the responsibility for the correctness of the above mentioned particulars.</w:t>
      </w:r>
    </w:p>
    <w:p w:rsidR="00E67880" w:rsidRDefault="00E67880" w:rsidP="00262E56">
      <w:pPr>
        <w:rPr>
          <w:b/>
          <w:bCs/>
          <w:color w:val="000000" w:themeColor="text1"/>
        </w:rPr>
      </w:pPr>
    </w:p>
    <w:p w:rsidR="00E67880" w:rsidRDefault="00E67880" w:rsidP="00262E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Place: </w:t>
      </w:r>
    </w:p>
    <w:p w:rsidR="00E67880" w:rsidRDefault="00E67880" w:rsidP="00262E5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Date: </w:t>
      </w:r>
      <w:r w:rsidR="00C00B51">
        <w:rPr>
          <w:b/>
          <w:bCs/>
          <w:color w:val="000000" w:themeColor="text1"/>
          <w:sz w:val="28"/>
          <w:szCs w:val="28"/>
        </w:rPr>
        <w:t xml:space="preserve">                                             Signature </w:t>
      </w:r>
    </w:p>
    <w:p w:rsidR="00E67880" w:rsidRPr="00E67880" w:rsidRDefault="00E67880" w:rsidP="00E67880">
      <w:pPr>
        <w:ind w:left="326"/>
        <w:rPr>
          <w:b/>
          <w:bCs/>
          <w:color w:val="000000" w:themeColor="text1"/>
          <w:sz w:val="28"/>
          <w:szCs w:val="28"/>
        </w:rPr>
      </w:pPr>
    </w:p>
    <w:p w:rsidR="008A243F" w:rsidRPr="008A243F" w:rsidRDefault="008A243F" w:rsidP="008A243F"/>
    <w:p w:rsidR="000522EA" w:rsidRPr="00253508" w:rsidRDefault="000522EA" w:rsidP="00253508"/>
    <w:p w:rsidR="001F6572" w:rsidRDefault="001F6572" w:rsidP="00C90A9A">
      <w:pPr>
        <w:pStyle w:val="ListBullet"/>
        <w:numPr>
          <w:ilvl w:val="0"/>
          <w:numId w:val="0"/>
        </w:numPr>
        <w:ind w:left="216" w:hanging="216"/>
      </w:pPr>
    </w:p>
    <w:sectPr w:rsidR="001F6572" w:rsidSect="00D56A3A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FEB" w:rsidRDefault="008A5FEB">
      <w:r>
        <w:separator/>
      </w:r>
    </w:p>
  </w:endnote>
  <w:endnote w:type="continuationSeparator" w:id="1">
    <w:p w:rsidR="008A5FEB" w:rsidRDefault="008A5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72" w:rsidRDefault="00D56A3A">
    <w:pPr>
      <w:pStyle w:val="Footer"/>
    </w:pPr>
    <w:r>
      <w:fldChar w:fldCharType="begin"/>
    </w:r>
    <w:r w:rsidR="00DF4FB3">
      <w:instrText xml:space="preserve"> PAGE   \* MERGEFORMAT </w:instrText>
    </w:r>
    <w:r>
      <w:fldChar w:fldCharType="separate"/>
    </w:r>
    <w:r w:rsidR="00DF4F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FEB" w:rsidRDefault="008A5FEB">
      <w:r>
        <w:separator/>
      </w:r>
    </w:p>
  </w:footnote>
  <w:footnote w:type="continuationSeparator" w:id="1">
    <w:p w:rsidR="008A5FEB" w:rsidRDefault="008A5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72" w:rsidRDefault="00D56A3A">
    <w:r>
      <w:rPr>
        <w:noProof/>
        <w:lang w:eastAsia="en-US"/>
      </w:rPr>
      <w:pict>
        <v:shape id="Frame 1" o:spid="_x0000_s1026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72" w:rsidRDefault="00D56A3A">
    <w:r>
      <w:rPr>
        <w:noProof/>
        <w:lang w:eastAsia="en-US"/>
      </w:rPr>
      <w:pict>
        <v:group id="Group 4" o:spid="_x0000_s1029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">
          <v:shape id="Frame 5" o:spid="_x0000_s1027" style="position:absolute;left:1333;width:73152;height:96012;visibility:visible;v-text-anchor:middle" coordsize="7315200,960120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1028" style="position:absolute;left:2285;top:4286;width:3582;height:8020;visibility:visible" coordsize="240,528" o:spt="100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1F6572" w:rsidRDefault="001F6572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E730E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DC4AB4"/>
    <w:multiLevelType w:val="hybridMultilevel"/>
    <w:tmpl w:val="AB5E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61722"/>
    <w:multiLevelType w:val="hybridMultilevel"/>
    <w:tmpl w:val="50FC57C4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25F3"/>
    <w:multiLevelType w:val="hybridMultilevel"/>
    <w:tmpl w:val="3F30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attachedTemplate r:id="rId1"/>
  <w:defaultTabStop w:val="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F4FB3"/>
    <w:rsid w:val="000470BC"/>
    <w:rsid w:val="000522EA"/>
    <w:rsid w:val="000C7DF0"/>
    <w:rsid w:val="001260AB"/>
    <w:rsid w:val="00157410"/>
    <w:rsid w:val="00177765"/>
    <w:rsid w:val="001977BF"/>
    <w:rsid w:val="001F6572"/>
    <w:rsid w:val="00253508"/>
    <w:rsid w:val="00262E56"/>
    <w:rsid w:val="00297510"/>
    <w:rsid w:val="002F6C6C"/>
    <w:rsid w:val="00380EAE"/>
    <w:rsid w:val="003D0113"/>
    <w:rsid w:val="003D7AE3"/>
    <w:rsid w:val="003F3567"/>
    <w:rsid w:val="00412AAE"/>
    <w:rsid w:val="00507718"/>
    <w:rsid w:val="00527DCB"/>
    <w:rsid w:val="00533447"/>
    <w:rsid w:val="00542986"/>
    <w:rsid w:val="00586C00"/>
    <w:rsid w:val="005D6E6D"/>
    <w:rsid w:val="005E1ADA"/>
    <w:rsid w:val="006032C2"/>
    <w:rsid w:val="00614D0B"/>
    <w:rsid w:val="00622DF6"/>
    <w:rsid w:val="00671E9A"/>
    <w:rsid w:val="00671FF0"/>
    <w:rsid w:val="0067603D"/>
    <w:rsid w:val="00764D57"/>
    <w:rsid w:val="00795B1F"/>
    <w:rsid w:val="007B0F9A"/>
    <w:rsid w:val="007E1970"/>
    <w:rsid w:val="008A243F"/>
    <w:rsid w:val="008A5FEB"/>
    <w:rsid w:val="008C533A"/>
    <w:rsid w:val="008E4198"/>
    <w:rsid w:val="008F5327"/>
    <w:rsid w:val="00932F0A"/>
    <w:rsid w:val="00943551"/>
    <w:rsid w:val="009C5142"/>
    <w:rsid w:val="009D7A00"/>
    <w:rsid w:val="00A40BAC"/>
    <w:rsid w:val="00AA79CE"/>
    <w:rsid w:val="00B529D7"/>
    <w:rsid w:val="00C00B51"/>
    <w:rsid w:val="00C242D9"/>
    <w:rsid w:val="00C7619C"/>
    <w:rsid w:val="00C90A9A"/>
    <w:rsid w:val="00CD2265"/>
    <w:rsid w:val="00D56A3A"/>
    <w:rsid w:val="00D716AE"/>
    <w:rsid w:val="00DA0671"/>
    <w:rsid w:val="00DB0864"/>
    <w:rsid w:val="00DC1B03"/>
    <w:rsid w:val="00DF4FB3"/>
    <w:rsid w:val="00E10296"/>
    <w:rsid w:val="00E17169"/>
    <w:rsid w:val="00E209A4"/>
    <w:rsid w:val="00E67880"/>
    <w:rsid w:val="00E878CC"/>
    <w:rsid w:val="00E97C2D"/>
    <w:rsid w:val="00EB308D"/>
    <w:rsid w:val="00EC24B5"/>
    <w:rsid w:val="00EF081F"/>
    <w:rsid w:val="00F351C8"/>
    <w:rsid w:val="00F74656"/>
    <w:rsid w:val="00F80325"/>
    <w:rsid w:val="00F8164E"/>
    <w:rsid w:val="00F84615"/>
    <w:rsid w:val="00F95F0A"/>
    <w:rsid w:val="00FB68EC"/>
    <w:rsid w:val="00FE14E8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3A"/>
  </w:style>
  <w:style w:type="paragraph" w:styleId="Heading1">
    <w:name w:val="heading 1"/>
    <w:basedOn w:val="Normal"/>
    <w:next w:val="Normal"/>
    <w:link w:val="Heading1Char"/>
    <w:uiPriority w:val="9"/>
    <w:qFormat/>
    <w:rsid w:val="00D56A3A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A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3A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56A3A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56A3A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6A3A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D56A3A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D56A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3A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3A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3A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3A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3A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3A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56A3A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D56A3A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D56A3A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56A3A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6A3A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D56A3A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56A3A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56A3A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56A3A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56A3A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6A3A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56A3A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D56A3A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A3A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56A3A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A3A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D56A3A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56A3A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D56A3A"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56A3A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A3A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D5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3A"/>
  </w:style>
  <w:style w:type="paragraph" w:styleId="ListNumber">
    <w:name w:val="List Number"/>
    <w:basedOn w:val="Normal"/>
    <w:uiPriority w:val="10"/>
    <w:qFormat/>
    <w:rsid w:val="00D56A3A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56A3A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A3A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D56A3A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56A3A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56A3A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56A3A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56A3A"/>
    <w:rPr>
      <w:color w:val="0E0B05" w:themeColor="text2"/>
    </w:rPr>
  </w:style>
  <w:style w:type="table" w:styleId="TableGrid">
    <w:name w:val="Table Grid"/>
    <w:basedOn w:val="TableNormal"/>
    <w:uiPriority w:val="39"/>
    <w:rsid w:val="00F9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sc052\Downloads\%7b472FB8BB-8697-4B47-A07D-F569DF725A9B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D7624B001388458309BF2A621E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70F7-4FF6-314C-871B-EA6241EA37F8}"/>
      </w:docPartPr>
      <w:docPartBody>
        <w:p w:rsidR="00D95703" w:rsidRDefault="00BD6CFC">
          <w:pPr>
            <w:pStyle w:val="86D7624B001388458309BF2A621E1F78"/>
          </w:pPr>
          <w:r>
            <w:t>Objective</w:t>
          </w:r>
        </w:p>
      </w:docPartBody>
    </w:docPart>
    <w:docPart>
      <w:docPartPr>
        <w:name w:val="2BE32EBF0B21DB4D9CBAF815EDEEF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7C01-3379-4743-B8EC-01FF1B858E38}"/>
      </w:docPartPr>
      <w:docPartBody>
        <w:p w:rsidR="00D95703" w:rsidRDefault="00BD6CFC">
          <w:pPr>
            <w:pStyle w:val="2BE32EBF0B21DB4D9CBAF815EDEEF98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5703"/>
    <w:rsid w:val="003B74E0"/>
    <w:rsid w:val="00B20FDB"/>
    <w:rsid w:val="00BD6CFC"/>
    <w:rsid w:val="00D447BF"/>
    <w:rsid w:val="00D95703"/>
    <w:rsid w:val="00DE5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7624B001388458309BF2A621E1F78">
    <w:name w:val="86D7624B001388458309BF2A621E1F78"/>
    <w:rsid w:val="00D447BF"/>
  </w:style>
  <w:style w:type="paragraph" w:customStyle="1" w:styleId="2BE32EBF0B21DB4D9CBAF815EDEEF982">
    <w:name w:val="2BE32EBF0B21DB4D9CBAF815EDEEF982"/>
    <w:rsid w:val="00D447BF"/>
  </w:style>
  <w:style w:type="paragraph" w:styleId="ListBullet">
    <w:name w:val="List Bullet"/>
    <w:basedOn w:val="Normal"/>
    <w:uiPriority w:val="9"/>
    <w:qFormat/>
    <w:rsid w:val="00D447BF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{472FB8BB-8697-4B47-A07D-F569DF725A9B}tf50002018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 tam</dc:creator>
  <cp:lastModifiedBy>ucsc052</cp:lastModifiedBy>
  <cp:revision>2</cp:revision>
  <dcterms:created xsi:type="dcterms:W3CDTF">2023-10-28T06:34:00Z</dcterms:created>
  <dcterms:modified xsi:type="dcterms:W3CDTF">2023-10-28T06:34:00Z</dcterms:modified>
</cp:coreProperties>
</file>